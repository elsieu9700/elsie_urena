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7322" w14:textId="01963DAF" w:rsidR="00C067C5" w:rsidRPr="00DC6E6B" w:rsidRDefault="00DC6E6B" w:rsidP="00DC6E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DC6E6B">
        <w:rPr>
          <w:rFonts w:ascii="Times New Roman" w:hAnsi="Times New Roman" w:cs="Times New Roman"/>
          <w:b/>
          <w:bCs/>
          <w:sz w:val="28"/>
          <w:szCs w:val="28"/>
        </w:rPr>
        <w:t>Elsie Urena, Software and Web Developer</w:t>
      </w:r>
    </w:p>
    <w:p w14:paraId="7BC90E2E" w14:textId="78FDFBE8" w:rsidR="00DC6E6B" w:rsidRPr="00DC6E6B" w:rsidRDefault="00DC6E6B" w:rsidP="00DC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DC6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C6E6B">
        <w:rPr>
          <w:rFonts w:ascii="Times New Roman" w:hAnsi="Times New Roman" w:cs="Times New Roman"/>
          <w:sz w:val="24"/>
          <w:szCs w:val="24"/>
        </w:rPr>
        <w:t xml:space="preserve"> New York City, United States, (718)-986-9593, elsie.urena.business@gmail.com</w:t>
      </w:r>
    </w:p>
    <w:p w14:paraId="0E381B8D" w14:textId="7394D25A" w:rsidR="00C067C5" w:rsidRPr="00DC6E6B" w:rsidRDefault="00DC6E6B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36B7DDC5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985A281" w14:textId="3BFCFF49" w:rsidR="00260D3F" w:rsidRPr="00843164" w:rsidRDefault="00DC6E6B">
            <w:hyperlink r:id="rId11" w:history="1">
              <w:r>
                <w:rPr>
                  <w:rStyle w:val="Hyperlink"/>
                  <w:color w:val="0366D6"/>
                  <w:shd w:val="clear" w:color="auto" w:fill="FFFFFF"/>
                </w:rPr>
                <w:t>https://elsieu9700.github.io/elsie_urena/</w:t>
              </w:r>
            </w:hyperlink>
          </w:p>
        </w:tc>
      </w:tr>
    </w:tbl>
    <w:p w14:paraId="46C39D2B" w14:textId="23A3FA35" w:rsidR="00126049" w:rsidRPr="00DC6E6B" w:rsidRDefault="00DC6E6B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DC6E6B" w14:paraId="691E82EE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97142DA" w14:textId="012FB3F5" w:rsidR="00260D3F" w:rsidRPr="00DC6E6B" w:rsidRDefault="00DC6E6B" w:rsidP="0084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Experienced </w:t>
            </w:r>
            <w:r w:rsidR="00D5160D">
              <w:rPr>
                <w:rFonts w:ascii="Times New Roman" w:hAnsi="Times New Roman" w:cs="Times New Roman"/>
                <w:sz w:val="24"/>
                <w:szCs w:val="24"/>
              </w:rPr>
              <w:t xml:space="preserve">Software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  <w:r w:rsidR="00D5160D">
              <w:rPr>
                <w:rFonts w:ascii="Times New Roman" w:hAnsi="Times New Roman" w:cs="Times New Roman"/>
                <w:sz w:val="24"/>
                <w:szCs w:val="24"/>
              </w:rPr>
              <w:t xml:space="preserve"> adept in all stages of advanced web development. Knowledge in user interface, testing, and debugging processes. Bringing forth expertise in design, installation, testing and maintenance of web systems. Equipped with a diverse and promising skill set. Proficient in an assortment of technologies, including Java, ASP.Net, C#, Python, AWS, Kotlin, HTML, R, and Microsoft SQL Server. Able to effectively self-manage during independent projects, as well as collaborate in a team setting.</w:t>
            </w:r>
          </w:p>
        </w:tc>
      </w:tr>
    </w:tbl>
    <w:p w14:paraId="5291C737" w14:textId="2169A456" w:rsidR="00843164" w:rsidRPr="00DC6E6B" w:rsidRDefault="00D5160D" w:rsidP="00843164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History</w:t>
      </w:r>
    </w:p>
    <w:tbl>
      <w:tblPr>
        <w:tblStyle w:val="ResumeTable"/>
        <w:tblW w:w="5268" w:type="pct"/>
        <w:tblLook w:val="04A0" w:firstRow="1" w:lastRow="0" w:firstColumn="1" w:lastColumn="0" w:noHBand="0" w:noVBand="1"/>
        <w:tblDescription w:val="Experience table"/>
      </w:tblPr>
      <w:tblGrid>
        <w:gridCol w:w="1745"/>
        <w:gridCol w:w="7813"/>
      </w:tblGrid>
      <w:tr w:rsidR="00DD34A9" w:rsidRPr="00853AAE" w14:paraId="116B49B3" w14:textId="77777777" w:rsidTr="00DD3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0"/>
        </w:trPr>
        <w:tc>
          <w:tcPr>
            <w:tcW w:w="913" w:type="pct"/>
          </w:tcPr>
          <w:p w14:paraId="63EAD99B" w14:textId="7AFB51B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Dec 2021-Present</w:t>
            </w:r>
          </w:p>
        </w:tc>
        <w:tc>
          <w:tcPr>
            <w:tcW w:w="4087" w:type="pct"/>
          </w:tcPr>
          <w:p w14:paraId="167ACB4D" w14:textId="304C8109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Software Developer, </w:t>
            </w:r>
            <w:r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CloudDevs</w:t>
            </w:r>
            <w:r w:rsidR="00055089"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5089"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New York</w:t>
            </w:r>
          </w:p>
          <w:p w14:paraId="7FD5F926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Effectively coded software changes and altercations based on specific design specifications.</w:t>
            </w:r>
          </w:p>
          <w:p w14:paraId="4EC41F24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Worked to solve complex problems using the latest in Cloud, Mobile, and Web technologies. Worked on internal and external projects with great care.</w:t>
            </w:r>
          </w:p>
          <w:p w14:paraId="54EB7720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Offered experience working with client-server architectures, networking protocols, and databases.</w:t>
            </w:r>
          </w:p>
          <w:p w14:paraId="6845F8AA" w14:textId="77777777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Utilized the latest software development tools, techniques, and approaches.</w:t>
            </w:r>
          </w:p>
          <w:p w14:paraId="43AAFAFB" w14:textId="2E34D666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Analyzed and designed new systems and applications.</w:t>
            </w:r>
          </w:p>
        </w:tc>
      </w:tr>
      <w:tr w:rsidR="00DD34A9" w:rsidRPr="00853AAE" w14:paraId="5E7DFA44" w14:textId="77777777" w:rsidTr="00DD34A9">
        <w:trPr>
          <w:trHeight w:val="2050"/>
        </w:trPr>
        <w:tc>
          <w:tcPr>
            <w:tcW w:w="913" w:type="pct"/>
          </w:tcPr>
          <w:p w14:paraId="4DC17F1C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63250" w14:textId="77777777" w:rsidR="00DD34A9" w:rsidRPr="00C81D4B" w:rsidRDefault="00DD34A9" w:rsidP="00DD34A9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Aug 2021-Dec 2021</w:t>
            </w:r>
          </w:p>
          <w:p w14:paraId="2134D213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BE06C" w14:textId="77777777" w:rsidR="00DD34A9" w:rsidRPr="00C81D4B" w:rsidRDefault="00DD34A9" w:rsidP="00DD34A9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D4794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FE962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945AC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28EA3" w14:textId="77777777" w:rsidR="00DD34A9" w:rsidRPr="00C81D4B" w:rsidRDefault="00DD34A9" w:rsidP="00DD34A9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32DF7" w14:textId="77777777" w:rsidR="00DD34A9" w:rsidRPr="00C81D4B" w:rsidRDefault="00DD34A9" w:rsidP="00DD34A9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F8AAB" w14:textId="542E6205" w:rsidR="00DD34A9" w:rsidRPr="00C81D4B" w:rsidRDefault="00DD34A9" w:rsidP="00DD34A9">
            <w:pPr>
              <w:pStyle w:val="Date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Apr 2020-Jul 2021</w:t>
            </w:r>
          </w:p>
          <w:p w14:paraId="4A877C57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14:paraId="76A8E007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1129" w14:textId="01FF09D2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>Web Designer, </w:t>
            </w:r>
            <w:r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FrontWork</w:t>
            </w:r>
            <w:r w:rsidR="00055089"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 w:rsidR="00055089"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New York</w:t>
            </w:r>
          </w:p>
          <w:p w14:paraId="60A141D6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i w:val="0"/>
                <w:iCs w:val="0"/>
                <w:color w:val="595959" w:themeColor="text1" w:themeTint="A6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color w:val="595959" w:themeColor="text1" w:themeTint="A6"/>
                <w:sz w:val="24"/>
                <w:szCs w:val="24"/>
              </w:rPr>
              <w:t>Successfully identified, diagnosed, and fixed website problems, including broken links, typographical errors, and formatting issues.</w:t>
            </w:r>
          </w:p>
          <w:p w14:paraId="256796D2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Worked to assess competing websites </w:t>
            </w:r>
            <w:proofErr w:type="gramStart"/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in regard to</w:t>
            </w:r>
            <w:proofErr w:type="gramEnd"/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content, look, and feel.</w:t>
            </w:r>
          </w:p>
          <w:p w14:paraId="1211B53B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Worked with a proficient understanding of code conversion tools.</w:t>
            </w:r>
          </w:p>
          <w:p w14:paraId="4C626216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Followed policies and procedures always related to application methods and quality standards.</w:t>
            </w:r>
          </w:p>
          <w:p w14:paraId="34ED9C06" w14:textId="0F7E6D0E" w:rsidR="00DD34A9" w:rsidRPr="00C81D4B" w:rsidRDefault="00DD34A9" w:rsidP="00DD34A9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Created details technical and user documentation</w:t>
            </w:r>
          </w:p>
          <w:p w14:paraId="7C2936F5" w14:textId="77777777" w:rsidR="00DD34A9" w:rsidRPr="00C81D4B" w:rsidRDefault="00DD34A9" w:rsidP="00DD3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E7B3E" w14:textId="00233FEF" w:rsidR="00DD34A9" w:rsidRPr="00C81D4B" w:rsidRDefault="00DD34A9" w:rsidP="00DD34A9">
            <w:pPr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C81D4B">
              <w:rPr>
                <w:rFonts w:ascii="Times New Roman" w:hAnsi="Times New Roman" w:cs="Times New Roman"/>
                <w:sz w:val="24"/>
                <w:szCs w:val="24"/>
              </w:rPr>
              <w:t xml:space="preserve">Web Designer, </w:t>
            </w:r>
            <w:r w:rsidRPr="00C81D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Communo</w:t>
            </w:r>
            <w:r w:rsidR="006138E7" w:rsidRPr="00C81D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                                       </w:t>
            </w:r>
            <w:r w:rsidR="006138E7" w:rsidRPr="00C81D4B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055089" w:rsidRPr="00C81D4B">
              <w:rPr>
                <w:rFonts w:ascii="Times New Roman" w:hAnsi="Times New Roman" w:cs="Times New Roman"/>
                <w:sz w:val="24"/>
                <w:szCs w:val="24"/>
              </w:rPr>
              <w:t xml:space="preserve"> York</w:t>
            </w:r>
          </w:p>
          <w:p w14:paraId="7CBAEC03" w14:textId="77777777" w:rsidR="00DD34A9" w:rsidRPr="00C81D4B" w:rsidRDefault="00DD34A9" w:rsidP="003B4D30">
            <w:pPr>
              <w:pStyle w:val="ListBullet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Planned, developed, </w:t>
            </w:r>
            <w:proofErr w:type="gramStart"/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tested</w:t>
            </w:r>
            <w:proofErr w:type="gramEnd"/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, deployed, and maintained web applications.</w:t>
            </w:r>
          </w:p>
          <w:p w14:paraId="29FD1DE9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Helped to achieve a consistent look and visual theme across the website by promoting uniform fonts, formatting, images, and layout.</w:t>
            </w:r>
          </w:p>
          <w:p w14:paraId="6E713FFE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Managed front-end and back-end development in the company’s Portfolio Analyst, Employee Track, and Account Management systems.</w:t>
            </w:r>
          </w:p>
          <w:p w14:paraId="09B0F700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Provided effective troubleshooting and remediation for web applications.</w:t>
            </w:r>
          </w:p>
          <w:p w14:paraId="65007B10" w14:textId="77777777" w:rsidR="00DD34A9" w:rsidRPr="00C81D4B" w:rsidRDefault="00DD34A9" w:rsidP="00DD34A9">
            <w:pPr>
              <w:pStyle w:val="ListBullet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C81D4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Interfaced with clients to identify business requirements.</w:t>
            </w:r>
            <w:r w:rsidRPr="00C81D4B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sdt>
      <w:sdtPr>
        <w:rPr>
          <w:rFonts w:ascii="Times New Roman" w:hAnsi="Times New Roman" w:cs="Times New Roman"/>
          <w:sz w:val="24"/>
          <w:szCs w:val="24"/>
        </w:rPr>
        <w:alias w:val="Education heading:"/>
        <w:tag w:val="Education heading:"/>
        <w:id w:val="989682148"/>
        <w:placeholder>
          <w:docPart w:val="54E7A937CC1C4419A68C885D4E42A89A"/>
        </w:placeholder>
        <w:temporary/>
        <w:showingPlcHdr/>
        <w15:appearance w15:val="hidden"/>
      </w:sdtPr>
      <w:sdtEndPr/>
      <w:sdtContent>
        <w:p w14:paraId="32634B21" w14:textId="77777777" w:rsidR="00843164" w:rsidRPr="00DC6E6B" w:rsidRDefault="00843164" w:rsidP="00843164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DC6E6B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DC6E6B" w14:paraId="4330E07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6460B6E" w14:textId="7AC385E3" w:rsidR="00843164" w:rsidRPr="00A50754" w:rsidRDefault="006A034B" w:rsidP="00D0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843164" w:rsidRPr="00A507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087" w:type="pct"/>
          </w:tcPr>
          <w:p w14:paraId="34DB9CF5" w14:textId="12541770" w:rsidR="00843164" w:rsidRPr="00A50754" w:rsidRDefault="006A034B" w:rsidP="00D07471">
            <w:pPr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843164" w:rsidRPr="00A507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A507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A50754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Brooklyn College                         </w:t>
            </w:r>
            <w:r w:rsidR="00476F16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</w:t>
            </w:r>
            <w:r w:rsidR="00476F16">
              <w:rPr>
                <w:rStyle w:val="Emphasis"/>
                <w:i w:val="0"/>
                <w:iCs w:val="0"/>
              </w:rPr>
              <w:t xml:space="preserve"> </w:t>
            </w:r>
            <w:r w:rsidRPr="00A50754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 New York City</w:t>
            </w:r>
          </w:p>
          <w:p w14:paraId="683137A7" w14:textId="0003C54D" w:rsidR="006A034B" w:rsidRPr="00A50754" w:rsidRDefault="00D07471" w:rsidP="00D07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Multimedia Computing,</w:t>
            </w:r>
            <w:r w:rsidR="00A507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754">
              <w:rPr>
                <w:rFonts w:ascii="Times New Roman" w:hAnsi="Times New Roman" w:cs="Times New Roman"/>
                <w:sz w:val="24"/>
                <w:szCs w:val="24"/>
              </w:rPr>
              <w:t>Brooklyn College                    New York City</w:t>
            </w:r>
          </w:p>
        </w:tc>
      </w:tr>
    </w:tbl>
    <w:p w14:paraId="451F935D" w14:textId="169AD6A2" w:rsidR="00126049" w:rsidRPr="00DC6E6B" w:rsidRDefault="00A50754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4070B" w:rsidRPr="00DC6E6B" w14:paraId="0278EB4D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E7F3DF6" w14:textId="474C18B4" w:rsidR="00F35F41" w:rsidRDefault="0074070B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 Skills</w:t>
            </w:r>
            <w:r w:rsidR="00F3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Software Logic</w:t>
            </w:r>
          </w:p>
        </w:tc>
      </w:tr>
      <w:tr w:rsidR="00F35F41" w:rsidRPr="00DC6E6B" w14:paraId="03341C3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699BEA8" w14:textId="7EA46533" w:rsidR="00F35F41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 Learner</w:t>
            </w:r>
            <w:proofErr w:type="gramEnd"/>
            <w:r w:rsidR="00404D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Visual</w:t>
            </w:r>
            <w:r w:rsidR="00B1443B">
              <w:rPr>
                <w:rFonts w:ascii="Times New Roman" w:hAnsi="Times New Roman" w:cs="Times New Roman"/>
                <w:sz w:val="24"/>
                <w:szCs w:val="24"/>
              </w:rPr>
              <w:t xml:space="preserve"> Design Skills</w:t>
            </w:r>
          </w:p>
        </w:tc>
      </w:tr>
      <w:tr w:rsidR="00041C8F" w:rsidRPr="00DC6E6B" w14:paraId="2FCE064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87EB40B" w14:textId="459348C8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Multitask</w:t>
            </w:r>
            <w:r w:rsidR="00B1443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B0E6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0E5F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00668E"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</w:tc>
      </w:tr>
      <w:tr w:rsidR="00041C8F" w:rsidRPr="00DC6E6B" w14:paraId="4C7EEAA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530CEEB" w14:textId="21A42F2B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  <w:r w:rsidR="00F648A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  <w:tr w:rsidR="00041C8F" w:rsidRPr="00DC6E6B" w14:paraId="748BE19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59D7485" w14:textId="799F7893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Work in a Team</w:t>
            </w:r>
          </w:p>
        </w:tc>
      </w:tr>
      <w:tr w:rsidR="00041C8F" w:rsidRPr="00DC6E6B" w14:paraId="65664EB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A6FFDBE" w14:textId="1401761B" w:rsidR="00041C8F" w:rsidRDefault="00041C8F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404DF7">
              <w:rPr>
                <w:rFonts w:ascii="Times New Roman" w:hAnsi="Times New Roman" w:cs="Times New Roman"/>
                <w:sz w:val="24"/>
                <w:szCs w:val="24"/>
              </w:rPr>
              <w:t xml:space="preserve">base Management                            </w:t>
            </w:r>
          </w:p>
        </w:tc>
      </w:tr>
      <w:tr w:rsidR="000E5FA1" w:rsidRPr="00DC6E6B" w14:paraId="6842A47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5D5058C" w14:textId="5FAD97C4" w:rsidR="000E5FA1" w:rsidRDefault="000E5FA1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Knowledgeable in User Interface/User Experience</w:t>
            </w:r>
          </w:p>
        </w:tc>
      </w:tr>
      <w:tr w:rsidR="000E5FA1" w:rsidRPr="00DC6E6B" w14:paraId="4C14F310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9A9A469" w14:textId="5ABD7903" w:rsidR="000E5FA1" w:rsidRDefault="000E5FA1" w:rsidP="00126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Analytical Thinking Skills</w:t>
            </w:r>
          </w:p>
        </w:tc>
      </w:tr>
    </w:tbl>
    <w:p w14:paraId="3A40582F" w14:textId="7E03DFFA" w:rsidR="00126049" w:rsidRPr="00DC6E6B" w:rsidRDefault="00815E95" w:rsidP="002563E8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DC6E6B" w14:paraId="4BD5A222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183E42E" w14:textId="2E7AA35D" w:rsidR="00260D3F" w:rsidRPr="00DC6E6B" w:rsidRDefault="0064276F" w:rsidP="00CF2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                </w:t>
            </w:r>
            <w:r w:rsidR="00476F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Native Speaker</w:t>
            </w:r>
          </w:p>
        </w:tc>
      </w:tr>
      <w:tr w:rsidR="0064276F" w:rsidRPr="00DC6E6B" w14:paraId="2986C19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D177F99" w14:textId="0BED6CFB" w:rsidR="0064276F" w:rsidRDefault="0064276F" w:rsidP="00CF2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Spanish                 </w:t>
            </w:r>
            <w:r w:rsidR="00476F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Conversational Speaker</w:t>
            </w:r>
          </w:p>
        </w:tc>
      </w:tr>
    </w:tbl>
    <w:p w14:paraId="5DB9E1FE" w14:textId="77777777" w:rsidR="00260D3F" w:rsidRPr="00843164" w:rsidRDefault="00260D3F" w:rsidP="00F25533"/>
    <w:sectPr w:rsidR="00260D3F" w:rsidRPr="00843164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9D0D" w14:textId="77777777" w:rsidR="00DC6E6B" w:rsidRDefault="00DC6E6B">
      <w:pPr>
        <w:spacing w:after="0"/>
      </w:pPr>
      <w:r>
        <w:separator/>
      </w:r>
    </w:p>
    <w:p w14:paraId="41CFBE69" w14:textId="77777777" w:rsidR="00DC6E6B" w:rsidRDefault="00DC6E6B"/>
  </w:endnote>
  <w:endnote w:type="continuationSeparator" w:id="0">
    <w:p w14:paraId="7E20BAB8" w14:textId="77777777" w:rsidR="00DC6E6B" w:rsidRDefault="00DC6E6B">
      <w:pPr>
        <w:spacing w:after="0"/>
      </w:pPr>
      <w:r>
        <w:continuationSeparator/>
      </w:r>
    </w:p>
    <w:p w14:paraId="48A818C2" w14:textId="77777777" w:rsidR="00DC6E6B" w:rsidRDefault="00DC6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91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BFD7" w14:textId="77777777" w:rsidR="00DC6E6B" w:rsidRDefault="00DC6E6B">
      <w:pPr>
        <w:spacing w:after="0"/>
      </w:pPr>
      <w:r>
        <w:separator/>
      </w:r>
    </w:p>
    <w:p w14:paraId="400F6A88" w14:textId="77777777" w:rsidR="00DC6E6B" w:rsidRDefault="00DC6E6B"/>
  </w:footnote>
  <w:footnote w:type="continuationSeparator" w:id="0">
    <w:p w14:paraId="25A08A15" w14:textId="77777777" w:rsidR="00DC6E6B" w:rsidRDefault="00DC6E6B">
      <w:pPr>
        <w:spacing w:after="0"/>
      </w:pPr>
      <w:r>
        <w:continuationSeparator/>
      </w:r>
    </w:p>
    <w:p w14:paraId="1ADE0825" w14:textId="77777777" w:rsidR="00DC6E6B" w:rsidRDefault="00DC6E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08F1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8579">
    <w:abstractNumId w:val="9"/>
  </w:num>
  <w:num w:numId="2" w16cid:durableId="1674918666">
    <w:abstractNumId w:val="9"/>
    <w:lvlOverride w:ilvl="0">
      <w:startOverride w:val="1"/>
    </w:lvlOverride>
  </w:num>
  <w:num w:numId="3" w16cid:durableId="2021160624">
    <w:abstractNumId w:val="9"/>
    <w:lvlOverride w:ilvl="0">
      <w:startOverride w:val="1"/>
    </w:lvlOverride>
  </w:num>
  <w:num w:numId="4" w16cid:durableId="637299824">
    <w:abstractNumId w:val="9"/>
    <w:lvlOverride w:ilvl="0">
      <w:startOverride w:val="1"/>
    </w:lvlOverride>
  </w:num>
  <w:num w:numId="5" w16cid:durableId="1337031765">
    <w:abstractNumId w:val="10"/>
  </w:num>
  <w:num w:numId="6" w16cid:durableId="448549695">
    <w:abstractNumId w:val="7"/>
  </w:num>
  <w:num w:numId="7" w16cid:durableId="897011490">
    <w:abstractNumId w:val="6"/>
  </w:num>
  <w:num w:numId="8" w16cid:durableId="853347600">
    <w:abstractNumId w:val="5"/>
  </w:num>
  <w:num w:numId="9" w16cid:durableId="1351757621">
    <w:abstractNumId w:val="4"/>
  </w:num>
  <w:num w:numId="10" w16cid:durableId="692537118">
    <w:abstractNumId w:val="8"/>
  </w:num>
  <w:num w:numId="11" w16cid:durableId="2047636082">
    <w:abstractNumId w:val="3"/>
  </w:num>
  <w:num w:numId="12" w16cid:durableId="1146974318">
    <w:abstractNumId w:val="2"/>
  </w:num>
  <w:num w:numId="13" w16cid:durableId="1183938914">
    <w:abstractNumId w:val="1"/>
  </w:num>
  <w:num w:numId="14" w16cid:durableId="54900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6B"/>
    <w:rsid w:val="0000668E"/>
    <w:rsid w:val="00021A96"/>
    <w:rsid w:val="00041C8F"/>
    <w:rsid w:val="00055089"/>
    <w:rsid w:val="000C0CA7"/>
    <w:rsid w:val="000E5FA1"/>
    <w:rsid w:val="000F2762"/>
    <w:rsid w:val="00111ACA"/>
    <w:rsid w:val="00126049"/>
    <w:rsid w:val="0014523F"/>
    <w:rsid w:val="00254924"/>
    <w:rsid w:val="002563E8"/>
    <w:rsid w:val="00260D3F"/>
    <w:rsid w:val="003B4D30"/>
    <w:rsid w:val="00404DF7"/>
    <w:rsid w:val="00476F16"/>
    <w:rsid w:val="004820B5"/>
    <w:rsid w:val="004827F9"/>
    <w:rsid w:val="004B0E6F"/>
    <w:rsid w:val="00526C73"/>
    <w:rsid w:val="005D1FF8"/>
    <w:rsid w:val="006138E7"/>
    <w:rsid w:val="0064276F"/>
    <w:rsid w:val="00650306"/>
    <w:rsid w:val="00693B17"/>
    <w:rsid w:val="006A034B"/>
    <w:rsid w:val="006F78B4"/>
    <w:rsid w:val="0074070B"/>
    <w:rsid w:val="00762CE4"/>
    <w:rsid w:val="00797C46"/>
    <w:rsid w:val="00815E95"/>
    <w:rsid w:val="00843164"/>
    <w:rsid w:val="00853AAE"/>
    <w:rsid w:val="00854E7D"/>
    <w:rsid w:val="008551F7"/>
    <w:rsid w:val="008A74DF"/>
    <w:rsid w:val="008B5DC0"/>
    <w:rsid w:val="008D614A"/>
    <w:rsid w:val="00931654"/>
    <w:rsid w:val="00A3705A"/>
    <w:rsid w:val="00A50754"/>
    <w:rsid w:val="00A82DCC"/>
    <w:rsid w:val="00B1443B"/>
    <w:rsid w:val="00B5359A"/>
    <w:rsid w:val="00C0240D"/>
    <w:rsid w:val="00C02E26"/>
    <w:rsid w:val="00C067C5"/>
    <w:rsid w:val="00C81D4B"/>
    <w:rsid w:val="00CC05D9"/>
    <w:rsid w:val="00CD7582"/>
    <w:rsid w:val="00D0020C"/>
    <w:rsid w:val="00D06E8C"/>
    <w:rsid w:val="00D07471"/>
    <w:rsid w:val="00D5160D"/>
    <w:rsid w:val="00D568D3"/>
    <w:rsid w:val="00D65641"/>
    <w:rsid w:val="00D81F4E"/>
    <w:rsid w:val="00DC6E6B"/>
    <w:rsid w:val="00DD34A9"/>
    <w:rsid w:val="00E42361"/>
    <w:rsid w:val="00E76367"/>
    <w:rsid w:val="00E922CD"/>
    <w:rsid w:val="00F21F0D"/>
    <w:rsid w:val="00F25533"/>
    <w:rsid w:val="00F35F41"/>
    <w:rsid w:val="00F6077F"/>
    <w:rsid w:val="00F63B5F"/>
    <w:rsid w:val="00F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3066"/>
  <w15:chartTrackingRefBased/>
  <w15:docId w15:val="{0B7E00F7-A7F7-4FD4-A0BD-78B291AC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lsieu9700.github.io/elsie_urena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E7A937CC1C4419A68C885D4E42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042D1-4A87-4287-AC55-E4579EB1DD34}"/>
      </w:docPartPr>
      <w:docPartBody>
        <w:p w:rsidR="00000000" w:rsidRDefault="008B7E6D">
          <w:pPr>
            <w:pStyle w:val="54E7A937CC1C4419A68C885D4E42A89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6D"/>
    <w:rsid w:val="008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6ABA0FB684ACBA153CF82838AF5C2">
    <w:name w:val="EF96ABA0FB684ACBA153CF82838AF5C2"/>
  </w:style>
  <w:style w:type="paragraph" w:customStyle="1" w:styleId="6783BF3B6CE44B38BBA9E01824090FC4">
    <w:name w:val="6783BF3B6CE44B38BBA9E01824090FC4"/>
  </w:style>
  <w:style w:type="paragraph" w:customStyle="1" w:styleId="0763482B36FD46C3B338CDE512DFEB89">
    <w:name w:val="0763482B36FD46C3B338CDE512DFEB89"/>
  </w:style>
  <w:style w:type="paragraph" w:customStyle="1" w:styleId="FF30708DC87446D982DF068390568EA0">
    <w:name w:val="FF30708DC87446D982DF068390568EA0"/>
  </w:style>
  <w:style w:type="paragraph" w:customStyle="1" w:styleId="B349F65C874B44AF927D2F39B62D4868">
    <w:name w:val="B349F65C874B44AF927D2F39B62D4868"/>
  </w:style>
  <w:style w:type="paragraph" w:customStyle="1" w:styleId="1E0A51B2AB474BB886B291888568669B">
    <w:name w:val="1E0A51B2AB474BB886B291888568669B"/>
  </w:style>
  <w:style w:type="paragraph" w:customStyle="1" w:styleId="01850034FAD54888818B9BBB61A413B7">
    <w:name w:val="01850034FAD54888818B9BBB61A413B7"/>
  </w:style>
  <w:style w:type="paragraph" w:customStyle="1" w:styleId="5221BE52BBD94783990A6D51F1EE7E56">
    <w:name w:val="5221BE52BBD94783990A6D51F1EE7E56"/>
  </w:style>
  <w:style w:type="paragraph" w:customStyle="1" w:styleId="6063312034C041FD9B7D37B518AE7E91">
    <w:name w:val="6063312034C041FD9B7D37B518AE7E91"/>
  </w:style>
  <w:style w:type="paragraph" w:customStyle="1" w:styleId="2ABA790FF0304B6F952B1825713D4E28">
    <w:name w:val="2ABA790FF0304B6F952B1825713D4E28"/>
  </w:style>
  <w:style w:type="paragraph" w:customStyle="1" w:styleId="4D51F410C7044D1182E04D805C161ED2">
    <w:name w:val="4D51F410C7044D1182E04D805C161ED2"/>
  </w:style>
  <w:style w:type="paragraph" w:customStyle="1" w:styleId="BB82511421EF42E1A5EAFC3246263D71">
    <w:name w:val="BB82511421EF42E1A5EAFC3246263D71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D0EF6723318D4664A891E90FD29FF2B4">
    <w:name w:val="D0EF6723318D4664A891E90FD29FF2B4"/>
  </w:style>
  <w:style w:type="paragraph" w:customStyle="1" w:styleId="BF27F7DC9C2843088C19E32845287305">
    <w:name w:val="BF27F7DC9C2843088C19E32845287305"/>
  </w:style>
  <w:style w:type="paragraph" w:customStyle="1" w:styleId="756D183824414444963367638F47F78D">
    <w:name w:val="756D183824414444963367638F47F78D"/>
  </w:style>
  <w:style w:type="paragraph" w:customStyle="1" w:styleId="6FDB83D1CE484F2F9784C0AEDE89271E">
    <w:name w:val="6FDB83D1CE484F2F9784C0AEDE89271E"/>
  </w:style>
  <w:style w:type="paragraph" w:customStyle="1" w:styleId="CECFE90750DB4B52AEE14834E0152422">
    <w:name w:val="CECFE90750DB4B52AEE14834E0152422"/>
  </w:style>
  <w:style w:type="paragraph" w:customStyle="1" w:styleId="B975DF2922254B69A0F4B8D0008A703C">
    <w:name w:val="B975DF2922254B69A0F4B8D0008A703C"/>
  </w:style>
  <w:style w:type="paragraph" w:customStyle="1" w:styleId="49ADB88EAE524778BFC51F2495565B53">
    <w:name w:val="49ADB88EAE524778BFC51F2495565B53"/>
  </w:style>
  <w:style w:type="paragraph" w:customStyle="1" w:styleId="54E7A937CC1C4419A68C885D4E42A89A">
    <w:name w:val="54E7A937CC1C4419A68C885D4E42A89A"/>
  </w:style>
  <w:style w:type="paragraph" w:customStyle="1" w:styleId="57786264407F400D913C7B01A416D969">
    <w:name w:val="57786264407F400D913C7B01A416D969"/>
  </w:style>
  <w:style w:type="paragraph" w:customStyle="1" w:styleId="1D1F59AB61934EAA8C3CDB06D9E6468A">
    <w:name w:val="1D1F59AB61934EAA8C3CDB06D9E6468A"/>
  </w:style>
  <w:style w:type="paragraph" w:customStyle="1" w:styleId="0A7ABF0AA143436A91B88E449492873B">
    <w:name w:val="0A7ABF0AA143436A91B88E449492873B"/>
  </w:style>
  <w:style w:type="paragraph" w:customStyle="1" w:styleId="BB0886D4AB5E488F9DCD61561F692C25">
    <w:name w:val="BB0886D4AB5E488F9DCD61561F692C25"/>
  </w:style>
  <w:style w:type="paragraph" w:customStyle="1" w:styleId="0D6753C2D8974165A71D82CA56EF5224">
    <w:name w:val="0D6753C2D8974165A71D82CA56EF5224"/>
  </w:style>
  <w:style w:type="paragraph" w:customStyle="1" w:styleId="1546210F1FA64FB0829DA0F3D7A03F2B">
    <w:name w:val="1546210F1FA64FB0829DA0F3D7A03F2B"/>
  </w:style>
  <w:style w:type="paragraph" w:customStyle="1" w:styleId="36429B09C22547C98EFE0D96B4BE55D4">
    <w:name w:val="36429B09C22547C98EFE0D96B4BE55D4"/>
  </w:style>
  <w:style w:type="paragraph" w:customStyle="1" w:styleId="B70CEFD4D683495A8BF6F49AF32EB6CA">
    <w:name w:val="B70CEFD4D683495A8BF6F49AF32EB6CA"/>
  </w:style>
  <w:style w:type="paragraph" w:customStyle="1" w:styleId="331F67A3B77144F1A5DA0BEE7A8684BE">
    <w:name w:val="331F67A3B77144F1A5DA0BEE7A8684BE"/>
  </w:style>
  <w:style w:type="paragraph" w:customStyle="1" w:styleId="DB27915261A1420E987F38FD76DF8354">
    <w:name w:val="DB27915261A1420E987F38FD76DF8354"/>
    <w:rsid w:val="008B7E6D"/>
  </w:style>
  <w:style w:type="paragraph" w:customStyle="1" w:styleId="B4D340A36BFA45EBB68AAF370300FE46">
    <w:name w:val="B4D340A36BFA45EBB68AAF370300FE46"/>
    <w:rsid w:val="008B7E6D"/>
  </w:style>
  <w:style w:type="paragraph" w:customStyle="1" w:styleId="EB4058B71CC44DA9AEAE43C13A6D28B2">
    <w:name w:val="EB4058B71CC44DA9AEAE43C13A6D28B2"/>
    <w:rsid w:val="008B7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D8948B-6C75-451B-943E-441878FE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Renegade 00</dc:creator>
  <cp:lastModifiedBy>Renegade 00</cp:lastModifiedBy>
  <cp:revision>2</cp:revision>
  <dcterms:created xsi:type="dcterms:W3CDTF">2022-11-15T17:39:00Z</dcterms:created>
  <dcterms:modified xsi:type="dcterms:W3CDTF">2022-11-15T17:39:00Z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